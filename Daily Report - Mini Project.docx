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project status"/>
      </w:tblPr>
      <w:tblGrid>
        <w:gridCol w:w="7026"/>
        <w:gridCol w:w="3774"/>
      </w:tblGrid>
      <w:tr w:rsidR="00916FAC" w14:paraId="47D6380C" w14:textId="77777777">
        <w:tc>
          <w:tcPr>
            <w:tcW w:w="3253" w:type="pct"/>
            <w:vAlign w:val="bottom"/>
          </w:tcPr>
          <w:p w14:paraId="65F1833C" w14:textId="77777777" w:rsidR="00916FAC" w:rsidRDefault="004962B4">
            <w:pPr>
              <w:pStyle w:val="Title"/>
            </w:pPr>
            <w:r>
              <w:t>Project Status Report</w:t>
            </w:r>
            <w:bookmarkStart w:id="0" w:name="_GoBack"/>
            <w:bookmarkEnd w:id="0"/>
          </w:p>
        </w:tc>
        <w:tc>
          <w:tcPr>
            <w:tcW w:w="1747" w:type="pct"/>
            <w:vAlign w:val="bottom"/>
          </w:tcPr>
          <w:p w14:paraId="7D447F57" w14:textId="3B7440B5" w:rsidR="00916FAC" w:rsidRDefault="004962B4">
            <w:pPr>
              <w:pStyle w:val="Subtitle"/>
            </w:pPr>
            <w:r>
              <w:t>Overall Status: </w:t>
            </w:r>
            <w:sdt>
              <w:sdtPr>
                <w:rPr>
                  <w:rStyle w:val="Strong"/>
                </w:rPr>
                <w:alias w:val="Project Status"/>
                <w:tag w:val="Project Status"/>
                <w:id w:val="1493454898"/>
                <w:placeholder>
                  <w:docPart w:val="38372DECD92E4885BA89F7F73ACA3733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dropDownList w:lastValue="On Track">
                  <w:listItem w:value="Choose an item."/>
                  <w:listItem w:displayText="On Track" w:value="On Track"/>
                  <w:listItem w:displayText="At Risk" w:value="At Risk"/>
                  <w:listItem w:displayText="High Risk" w:value="High Risk"/>
                  <w:listItem w:displayText="Off Track" w:value="Off Track"/>
                </w:dropDownList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6160E6">
                  <w:rPr>
                    <w:rStyle w:val="Strong"/>
                  </w:rPr>
                  <w:t>On Track</w:t>
                </w:r>
              </w:sdtContent>
            </w:sdt>
          </w:p>
        </w:tc>
      </w:tr>
    </w:tbl>
    <w:p w14:paraId="0030FF8D" w14:textId="05AB1F38" w:rsidR="00916FAC" w:rsidRDefault="004962B4">
      <w:pPr>
        <w:pStyle w:val="Heading1"/>
      </w:pPr>
      <w:r>
        <w:t xml:space="preserve">Project Name: </w:t>
      </w:r>
      <w:r w:rsidR="00630052" w:rsidRPr="00630052">
        <w:rPr>
          <w:rFonts w:eastAsia="Times New Roman"/>
        </w:rPr>
        <w:t xml:space="preserve">User Interface for </w:t>
      </w:r>
      <w:proofErr w:type="spellStart"/>
      <w:r w:rsidR="00630052" w:rsidRPr="00630052">
        <w:rPr>
          <w:rFonts w:eastAsia="Times New Roman"/>
        </w:rPr>
        <w:t>Commvault</w:t>
      </w:r>
      <w:proofErr w:type="spellEnd"/>
      <w:r w:rsidR="00630052" w:rsidRPr="00630052">
        <w:rPr>
          <w:rFonts w:eastAsia="Times New Roman"/>
        </w:rPr>
        <w:t xml:space="preserve"> </w:t>
      </w:r>
      <w:proofErr w:type="spellStart"/>
      <w:r w:rsidR="00630052" w:rsidRPr="00630052">
        <w:rPr>
          <w:rFonts w:eastAsia="Times New Roman"/>
        </w:rPr>
        <w:t>Simpana</w:t>
      </w:r>
      <w:proofErr w:type="spellEnd"/>
      <w:r w:rsidR="00630052" w:rsidRPr="00630052">
        <w:rPr>
          <w:rFonts w:eastAsia="Times New Roman"/>
        </w:rPr>
        <w:t xml:space="preserve"> using Python</w:t>
      </w:r>
    </w:p>
    <w:p w14:paraId="72C879DE" w14:textId="4D0885CA" w:rsidR="00916FAC" w:rsidRDefault="007556FF">
      <w:pPr>
        <w:pStyle w:val="Date"/>
      </w:pPr>
      <w:sdt>
        <w:sdtPr>
          <w:alias w:val="Select Date"/>
          <w:tag w:val="Select Date"/>
          <w:id w:val="1026209719"/>
          <w:placeholder>
            <w:docPart w:val="6831C4D668A04F48A16163E661031102"/>
          </w:placeholder>
          <w:date w:fullDate="2018-02-1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630052">
            <w:t>February 19, 2018</w:t>
          </w:r>
        </w:sdtContent>
      </w:sdt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  <w:tblDescription w:val="Legend"/>
      </w:tblPr>
      <w:tblGrid>
        <w:gridCol w:w="3694"/>
        <w:gridCol w:w="7106"/>
      </w:tblGrid>
      <w:tr w:rsidR="00916FAC" w14:paraId="1FF44705" w14:textId="77777777">
        <w:tc>
          <w:tcPr>
            <w:tcW w:w="1710" w:type="pct"/>
          </w:tcPr>
          <w:p w14:paraId="0FF83BF4" w14:textId="77777777" w:rsidR="00916FAC" w:rsidRDefault="004962B4">
            <w:pPr>
              <w:pStyle w:val="Heading2"/>
            </w:pPr>
            <w:r>
              <w:t>Status Code Legend</w:t>
            </w:r>
          </w:p>
        </w:tc>
        <w:tc>
          <w:tcPr>
            <w:tcW w:w="3290" w:type="pct"/>
          </w:tcPr>
          <w:p w14:paraId="4120BCB5" w14:textId="77777777" w:rsidR="00916FAC" w:rsidRDefault="00916FAC">
            <w:pPr>
              <w:pStyle w:val="Heading2"/>
            </w:pPr>
          </w:p>
        </w:tc>
      </w:tr>
      <w:tr w:rsidR="00916FAC" w14:paraId="07434B6D" w14:textId="77777777">
        <w:tc>
          <w:tcPr>
            <w:tcW w:w="1710" w:type="pct"/>
          </w:tcPr>
          <w:p w14:paraId="7955476E" w14:textId="77777777" w:rsidR="00916FAC" w:rsidRDefault="004962B4">
            <w:pPr>
              <w:pStyle w:val="ListBullet2"/>
            </w:pPr>
            <w:r>
              <w:t>On Track: Project is on schedule</w:t>
            </w:r>
          </w:p>
        </w:tc>
        <w:tc>
          <w:tcPr>
            <w:tcW w:w="3290" w:type="pct"/>
          </w:tcPr>
          <w:p w14:paraId="57A24524" w14:textId="77777777" w:rsidR="00916FAC" w:rsidRDefault="004962B4">
            <w:pPr>
              <w:pStyle w:val="ListBullet2"/>
              <w:numPr>
                <w:ilvl w:val="0"/>
                <w:numId w:val="9"/>
              </w:numPr>
            </w:pPr>
            <w:r>
              <w:t>High Risk: At risk, with a high risk of going off track</w:t>
            </w:r>
          </w:p>
        </w:tc>
      </w:tr>
      <w:tr w:rsidR="00916FAC" w14:paraId="2DBB9707" w14:textId="77777777">
        <w:tc>
          <w:tcPr>
            <w:tcW w:w="1710" w:type="pct"/>
          </w:tcPr>
          <w:p w14:paraId="3BB143CE" w14:textId="77777777" w:rsidR="00916FAC" w:rsidRDefault="004962B4">
            <w:pPr>
              <w:pStyle w:val="ListBullet2"/>
              <w:numPr>
                <w:ilvl w:val="0"/>
                <w:numId w:val="8"/>
              </w:numPr>
            </w:pPr>
            <w:r>
              <w:t>At Risk: Milestones missed but date intact</w:t>
            </w:r>
          </w:p>
        </w:tc>
        <w:tc>
          <w:tcPr>
            <w:tcW w:w="3290" w:type="pct"/>
          </w:tcPr>
          <w:p w14:paraId="1A82F9F3" w14:textId="77777777" w:rsidR="00916FAC" w:rsidRDefault="004962B4">
            <w:pPr>
              <w:pStyle w:val="ListBullet2"/>
              <w:numPr>
                <w:ilvl w:val="0"/>
                <w:numId w:val="10"/>
              </w:numPr>
            </w:pPr>
            <w:r>
              <w:t>Off Track: Date will be missed if action not taken</w:t>
            </w:r>
          </w:p>
        </w:tc>
      </w:tr>
    </w:tbl>
    <w:p w14:paraId="109DA06B" w14:textId="77777777" w:rsidR="00916FAC" w:rsidRDefault="00916FAC"/>
    <w:tbl>
      <w:tblPr>
        <w:tblStyle w:val="ProjectStatusReport"/>
        <w:tblW w:w="5000" w:type="pct"/>
        <w:tblLook w:val="04A0" w:firstRow="1" w:lastRow="0" w:firstColumn="1" w:lastColumn="0" w:noHBand="0" w:noVBand="1"/>
        <w:tblDescription w:val="Project status table"/>
      </w:tblPr>
      <w:tblGrid>
        <w:gridCol w:w="2333"/>
        <w:gridCol w:w="8467"/>
      </w:tblGrid>
      <w:tr w:rsidR="00916FAC" w14:paraId="7C450CE6" w14:textId="77777777">
        <w:trPr>
          <w:trHeight w:val="720"/>
        </w:trPr>
        <w:tc>
          <w:tcPr>
            <w:tcW w:w="1080" w:type="pct"/>
          </w:tcPr>
          <w:p w14:paraId="0A1FD72E" w14:textId="25C9D490" w:rsidR="00916FAC" w:rsidRDefault="004962B4">
            <w:r>
              <w:t>The project is</w:t>
            </w:r>
            <w:r>
              <w:rPr>
                <w:caps/>
              </w:rPr>
              <w:t xml:space="preserve"> </w:t>
            </w:r>
            <w:sdt>
              <w:sdtPr>
                <w:rPr>
                  <w:rStyle w:val="Emphasis"/>
                </w:rPr>
                <w:alias w:val="Project Status"/>
                <w:tag w:val="Project Status"/>
                <w:id w:val="1083954212"/>
                <w:placeholder>
                  <w:docPart w:val="21037648C28E4E748A1CC50DE71F0690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dropDownList w:lastValue="On Track">
                  <w:listItem w:value="Choose an item."/>
                  <w:listItem w:displayText="Green" w:value="Green"/>
                  <w:listItem w:displayText="Yellow" w:value="Yellow"/>
                  <w:listItem w:displayText="Amber" w:value="Amber"/>
                  <w:listItem w:displayText="Red" w:value="Red"/>
                </w:dropDownList>
              </w:sdtPr>
              <w:sdtEndPr>
                <w:rPr>
                  <w:rStyle w:val="DefaultParagraphFont"/>
                  <w:b w:val="0"/>
                  <w:bCs w:val="0"/>
                  <w:caps w:val="0"/>
                </w:rPr>
              </w:sdtEndPr>
              <w:sdtContent>
                <w:r w:rsidR="006160E6">
                  <w:rPr>
                    <w:rStyle w:val="Emphasis"/>
                  </w:rPr>
                  <w:t>On Track</w:t>
                </w:r>
              </w:sdtContent>
            </w:sdt>
            <w:r>
              <w:rPr>
                <w:caps/>
              </w:rPr>
              <w:t xml:space="preserve"> </w:t>
            </w:r>
            <w:r>
              <w:t xml:space="preserve">the week of </w:t>
            </w:r>
            <w:sdt>
              <w:sdtPr>
                <w:alias w:val="Select Date"/>
                <w:tag w:val="Select Date"/>
                <w:id w:val="-1087537939"/>
                <w:placeholder>
                  <w:docPart w:val="794B32C460EF4BDA89077A2B31A13693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8-0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D3A9E">
                  <w:t>2/12/2018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-391575089"/>
                <w:placeholder>
                  <w:docPart w:val="1FA7C284D9884B76A41871AE20D9D8AF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date w:fullDate="2018-02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D3A9E">
                  <w:t>2/24/2018</w:t>
                </w:r>
              </w:sdtContent>
            </w:sdt>
            <w:r>
              <w:t>, due to the following:</w:t>
            </w:r>
          </w:p>
        </w:tc>
        <w:tc>
          <w:tcPr>
            <w:tcW w:w="3920" w:type="pct"/>
            <w:tcMar>
              <w:left w:w="144" w:type="dxa"/>
            </w:tcMar>
          </w:tcPr>
          <w:p w14:paraId="028EBCEE" w14:textId="77777777" w:rsidR="00916FAC" w:rsidRDefault="007556FF">
            <w:pPr>
              <w:pStyle w:val="OnTrack"/>
            </w:pPr>
            <w:sdt>
              <w:sdtPr>
                <w:id w:val="-2069328880"/>
                <w:placeholder>
                  <w:docPart w:val="B975657D8EA04D5386B00EE31AC3892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962B4">
                  <w:t>[To add a bullet for any status, on the Home tab, in the Styles gallery, click the name of the status of you need.]</w:t>
                </w:r>
              </w:sdtContent>
            </w:sdt>
          </w:p>
          <w:p w14:paraId="38F2B94C" w14:textId="77777777" w:rsidR="00916FAC" w:rsidRDefault="007556FF">
            <w:pPr>
              <w:pStyle w:val="OnTrack"/>
              <w:numPr>
                <w:ilvl w:val="0"/>
                <w:numId w:val="23"/>
              </w:numPr>
            </w:pPr>
            <w:sdt>
              <w:sdtPr>
                <w:id w:val="-1561793141"/>
                <w:placeholder>
                  <w:docPart w:val="5AA7BFE8D3FC467486E2D59E5FA4655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962B4">
                  <w:t>[To replace any placeholder text (such as this) just click it and start typing.]</w:t>
                </w:r>
              </w:sdtContent>
            </w:sdt>
          </w:p>
          <w:p w14:paraId="52BB7359" w14:textId="77777777" w:rsidR="00916FAC" w:rsidRDefault="007556FF">
            <w:pPr>
              <w:pStyle w:val="AtRisk"/>
            </w:pPr>
            <w:sdt>
              <w:sdtPr>
                <w:id w:val="1804811563"/>
                <w:placeholder>
                  <w:docPart w:val="0FC051B96AB84FA9B53AA88F375598D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962B4">
                  <w:t>[Additional status item.]</w:t>
                </w:r>
              </w:sdtContent>
            </w:sdt>
          </w:p>
        </w:tc>
      </w:tr>
      <w:tr w:rsidR="00916FAC" w14:paraId="4084C405" w14:textId="77777777">
        <w:trPr>
          <w:trHeight w:val="720"/>
        </w:trPr>
        <w:tc>
          <w:tcPr>
            <w:tcW w:w="1080" w:type="pct"/>
          </w:tcPr>
          <w:p w14:paraId="000CBF28" w14:textId="77777777" w:rsidR="00916FAC" w:rsidRDefault="004962B4">
            <w:r>
              <w:t>Issues:</w:t>
            </w:r>
          </w:p>
        </w:tc>
        <w:tc>
          <w:tcPr>
            <w:tcW w:w="3920" w:type="pct"/>
            <w:tcMar>
              <w:left w:w="144" w:type="dxa"/>
            </w:tcMar>
          </w:tcPr>
          <w:p w14:paraId="040E0EB8" w14:textId="77777777" w:rsidR="00916FAC" w:rsidRDefault="007556FF">
            <w:pPr>
              <w:pStyle w:val="AtRisk"/>
            </w:pPr>
            <w:sdt>
              <w:sdtPr>
                <w:id w:val="1173682193"/>
                <w:placeholder>
                  <w:docPart w:val="F9028D7042BF4257A5AF869B64C4247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962B4">
                  <w:t>[Issue No. 1]</w:t>
                </w:r>
              </w:sdtContent>
            </w:sdt>
          </w:p>
          <w:p w14:paraId="2A574A44" w14:textId="77777777" w:rsidR="00916FAC" w:rsidRDefault="007556FF">
            <w:pPr>
              <w:pStyle w:val="OffTrack"/>
            </w:pPr>
            <w:sdt>
              <w:sdtPr>
                <w:id w:val="111488044"/>
                <w:placeholder>
                  <w:docPart w:val="F8D4ADF170BD470EA9B255E275DBA2C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962B4">
                  <w:t>[Issue No. 2]</w:t>
                </w:r>
              </w:sdtContent>
            </w:sdt>
          </w:p>
          <w:p w14:paraId="71C8D448" w14:textId="77777777" w:rsidR="00916FAC" w:rsidRDefault="007556FF">
            <w:pPr>
              <w:pStyle w:val="AtRisk"/>
            </w:pPr>
            <w:sdt>
              <w:sdtPr>
                <w:id w:val="-430980521"/>
                <w:placeholder>
                  <w:docPart w:val="E16AA2C5436B49EEBC8E3E9AAF7590C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962B4">
                  <w:t>[Issue No. 3]</w:t>
                </w:r>
              </w:sdtContent>
            </w:sdt>
          </w:p>
        </w:tc>
      </w:tr>
      <w:tr w:rsidR="00916FAC" w14:paraId="3DE35675" w14:textId="77777777">
        <w:trPr>
          <w:trHeight w:val="720"/>
        </w:trPr>
        <w:tc>
          <w:tcPr>
            <w:tcW w:w="1080" w:type="pct"/>
          </w:tcPr>
          <w:p w14:paraId="4060C304" w14:textId="12D22D3A" w:rsidR="00916FAC" w:rsidRDefault="004962B4">
            <w:r>
              <w:t xml:space="preserve">Milestones accomplished the week of </w:t>
            </w:r>
            <w:sdt>
              <w:sdtPr>
                <w:alias w:val="Select Date"/>
                <w:tag w:val="Select Date"/>
                <w:id w:val="-207873058"/>
                <w:placeholder>
                  <w:docPart w:val="794B32C460EF4BDA89077A2B31A13693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8-0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D3A9E">
                  <w:t>2/12/2018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1784382684"/>
                <w:placeholder>
                  <w:docPart w:val="1FA7C284D9884B76A41871AE20D9D8AF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date w:fullDate="2018-02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D3A9E">
                  <w:t>2/24/2018</w:t>
                </w:r>
              </w:sdtContent>
            </w:sdt>
            <w:r>
              <w:t>:</w:t>
            </w:r>
          </w:p>
        </w:tc>
        <w:tc>
          <w:tcPr>
            <w:tcW w:w="3920" w:type="pct"/>
            <w:tcMar>
              <w:left w:w="144" w:type="dxa"/>
            </w:tcMar>
          </w:tcPr>
          <w:p w14:paraId="5B264A11" w14:textId="17A4BBCD" w:rsidR="00916FAC" w:rsidRDefault="008A2A53">
            <w:pPr>
              <w:pStyle w:val="OnTrack"/>
            </w:pPr>
            <w:r>
              <w:t xml:space="preserve">Initiated the backup job using script in </w:t>
            </w:r>
            <w:proofErr w:type="spellStart"/>
            <w:r>
              <w:t>Commvault</w:t>
            </w:r>
            <w:proofErr w:type="spellEnd"/>
          </w:p>
          <w:p w14:paraId="66F4514E" w14:textId="77777777" w:rsidR="00916FAC" w:rsidRDefault="007556FF">
            <w:pPr>
              <w:pStyle w:val="OnTrack"/>
            </w:pPr>
            <w:sdt>
              <w:sdtPr>
                <w:id w:val="434570176"/>
                <w:placeholder>
                  <w:docPart w:val="B951E4A82B224D77B72E731AB35E440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962B4">
                  <w:t>[Milestone No. 2]</w:t>
                </w:r>
              </w:sdtContent>
            </w:sdt>
          </w:p>
          <w:p w14:paraId="45E00317" w14:textId="77777777" w:rsidR="00916FAC" w:rsidRDefault="007556FF">
            <w:pPr>
              <w:pStyle w:val="OnTrack"/>
            </w:pPr>
            <w:sdt>
              <w:sdtPr>
                <w:id w:val="931775971"/>
                <w:placeholder>
                  <w:docPart w:val="3F578ED79BE34E2D8FEB3A44E0847F1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962B4">
                  <w:t>[Milestone No. 3]</w:t>
                </w:r>
              </w:sdtContent>
            </w:sdt>
          </w:p>
        </w:tc>
      </w:tr>
      <w:tr w:rsidR="00916FAC" w14:paraId="2FCB1433" w14:textId="77777777">
        <w:trPr>
          <w:trHeight w:val="720"/>
        </w:trPr>
        <w:tc>
          <w:tcPr>
            <w:tcW w:w="1080" w:type="pct"/>
          </w:tcPr>
          <w:p w14:paraId="55789CD2" w14:textId="77777777" w:rsidR="00916FAC" w:rsidRDefault="004962B4">
            <w:r>
              <w:t>Milestones planned this week, but not achieved with variance:</w:t>
            </w:r>
          </w:p>
        </w:tc>
        <w:tc>
          <w:tcPr>
            <w:tcW w:w="3920" w:type="pct"/>
            <w:tcMar>
              <w:left w:w="144" w:type="dxa"/>
            </w:tcMar>
          </w:tcPr>
          <w:p w14:paraId="0F2507B9" w14:textId="3B94BB57" w:rsidR="00916FAC" w:rsidRDefault="008A2A53">
            <w:pPr>
              <w:pStyle w:val="AtRisk"/>
            </w:pPr>
            <w:r>
              <w:t>Perform a restore job using script</w:t>
            </w:r>
          </w:p>
          <w:p w14:paraId="1AA5F91C" w14:textId="0A8AEEF1" w:rsidR="00916FAC" w:rsidRDefault="008A2A53">
            <w:pPr>
              <w:pStyle w:val="AtRisk"/>
            </w:pPr>
            <w:r>
              <w:t>Add clients and backup scheme using script</w:t>
            </w:r>
          </w:p>
          <w:p w14:paraId="6C5263C9" w14:textId="45CAE301" w:rsidR="00916FAC" w:rsidRDefault="008A2A53">
            <w:pPr>
              <w:pStyle w:val="AtRisk"/>
            </w:pPr>
            <w:r>
              <w:t>Perform google cloud server monitoring using python</w:t>
            </w:r>
          </w:p>
        </w:tc>
      </w:tr>
      <w:tr w:rsidR="00916FAC" w14:paraId="31A6554D" w14:textId="77777777">
        <w:trPr>
          <w:trHeight w:val="720"/>
        </w:trPr>
        <w:tc>
          <w:tcPr>
            <w:tcW w:w="1080" w:type="pct"/>
          </w:tcPr>
          <w:p w14:paraId="1CD2BDE0" w14:textId="77777777" w:rsidR="00916FAC" w:rsidRDefault="004962B4">
            <w:r>
              <w:t>Milestones planned for next week:</w:t>
            </w:r>
          </w:p>
        </w:tc>
        <w:tc>
          <w:tcPr>
            <w:tcW w:w="3920" w:type="pct"/>
            <w:tcMar>
              <w:left w:w="144" w:type="dxa"/>
            </w:tcMar>
          </w:tcPr>
          <w:p w14:paraId="63BBAB45" w14:textId="191B532F" w:rsidR="00916FAC" w:rsidRDefault="008A2A53">
            <w:pPr>
              <w:pStyle w:val="AtRisk"/>
            </w:pPr>
            <w:r>
              <w:t xml:space="preserve">Creating a </w:t>
            </w:r>
            <w:proofErr w:type="gramStart"/>
            <w:r>
              <w:t>full scale</w:t>
            </w:r>
            <w:proofErr w:type="gramEnd"/>
            <w:r>
              <w:t xml:space="preserve"> wrapper for </w:t>
            </w:r>
            <w:proofErr w:type="spellStart"/>
            <w:r>
              <w:t>commvault</w:t>
            </w:r>
            <w:proofErr w:type="spellEnd"/>
            <w:r>
              <w:t xml:space="preserve"> console using python</w:t>
            </w:r>
          </w:p>
        </w:tc>
      </w:tr>
      <w:tr w:rsidR="00916FAC" w14:paraId="668899BB" w14:textId="77777777">
        <w:trPr>
          <w:trHeight w:val="576"/>
        </w:trPr>
        <w:tc>
          <w:tcPr>
            <w:tcW w:w="1080" w:type="pct"/>
          </w:tcPr>
          <w:p w14:paraId="55233FA4" w14:textId="77777777" w:rsidR="00916FAC" w:rsidRDefault="004962B4">
            <w:r>
              <w:t>Areas/questions for discussion:</w:t>
            </w:r>
          </w:p>
        </w:tc>
        <w:tc>
          <w:tcPr>
            <w:tcW w:w="3920" w:type="pct"/>
            <w:tcMar>
              <w:left w:w="144" w:type="dxa"/>
            </w:tcMar>
          </w:tcPr>
          <w:p w14:paraId="28441523" w14:textId="02935F50" w:rsidR="008A2A53" w:rsidRPr="009A0026" w:rsidRDefault="008A2A53" w:rsidP="008A2A53">
            <w:pPr>
              <w:rPr>
                <w:color w:val="FF0000"/>
                <w:lang w:val="en-CA"/>
              </w:rPr>
            </w:pPr>
            <w:r w:rsidRPr="009A0026">
              <w:rPr>
                <w:color w:val="FF0000"/>
                <w:lang w:val="en-CA"/>
              </w:rPr>
              <w:t>I am having some problem with this repository - inwk6312-winter2018-miniproject-</w:t>
            </w:r>
            <w:r w:rsidR="009A0026" w:rsidRPr="009A0026">
              <w:rPr>
                <w:color w:val="FF0000"/>
                <w:lang w:val="en-CA"/>
              </w:rPr>
              <w:t>rajarajann,</w:t>
            </w:r>
            <w:r w:rsidRPr="009A0026">
              <w:rPr>
                <w:color w:val="FF0000"/>
                <w:lang w:val="en-CA"/>
              </w:rPr>
              <w:t xml:space="preserve"> hence please visit the below repo for Python - Mini project</w:t>
            </w:r>
          </w:p>
          <w:p w14:paraId="56EB9D74" w14:textId="77777777" w:rsidR="008A2A53" w:rsidRPr="009A0026" w:rsidRDefault="008A2A53" w:rsidP="008A2A53">
            <w:pPr>
              <w:rPr>
                <w:color w:val="FF0000"/>
                <w:lang w:val="en-CA"/>
              </w:rPr>
            </w:pPr>
            <w:hyperlink r:id="rId9" w:history="1">
              <w:r w:rsidRPr="009A0026">
                <w:rPr>
                  <w:rStyle w:val="Hyperlink"/>
                  <w:color w:val="FF0000"/>
                  <w:lang w:val="en-CA"/>
                </w:rPr>
                <w:t>https://github.com/rajarajann/miniproject_python_cvpyintegration.git</w:t>
              </w:r>
            </w:hyperlink>
          </w:p>
          <w:p w14:paraId="444D5A28" w14:textId="0C44036D" w:rsidR="00916FAC" w:rsidRDefault="00916FAC"/>
        </w:tc>
      </w:tr>
      <w:tr w:rsidR="00916FAC" w14:paraId="275B6106" w14:textId="77777777">
        <w:trPr>
          <w:trHeight w:val="576"/>
        </w:trPr>
        <w:tc>
          <w:tcPr>
            <w:tcW w:w="1080" w:type="pct"/>
          </w:tcPr>
          <w:p w14:paraId="217E75AD" w14:textId="77777777" w:rsidR="00916FAC" w:rsidRDefault="004962B4">
            <w:r>
              <w:t>Last week’s issues</w:t>
            </w:r>
            <w:r>
              <w:br/>
              <w:t>forwarded to this week:</w:t>
            </w:r>
          </w:p>
        </w:tc>
        <w:tc>
          <w:tcPr>
            <w:tcW w:w="3920" w:type="pct"/>
            <w:tcMar>
              <w:left w:w="144" w:type="dxa"/>
            </w:tcMar>
          </w:tcPr>
          <w:p w14:paraId="0B75200E" w14:textId="39662A87" w:rsidR="00916FAC" w:rsidRDefault="008A2A53">
            <w:r>
              <w:t xml:space="preserve">Last week I couldn’t fetch any API keys for </w:t>
            </w:r>
            <w:proofErr w:type="spellStart"/>
            <w:r>
              <w:t>linkedin</w:t>
            </w:r>
            <w:proofErr w:type="spellEnd"/>
            <w:r>
              <w:t xml:space="preserve"> / Glassdoor. Hence with approval from Ying, started working on this project</w:t>
            </w:r>
          </w:p>
        </w:tc>
      </w:tr>
    </w:tbl>
    <w:p w14:paraId="77A5F5E6" w14:textId="77777777" w:rsidR="00916FAC" w:rsidRDefault="004962B4">
      <w:pPr>
        <w:pStyle w:val="Heading1"/>
        <w:keepNext w:val="0"/>
        <w:keepLines w:val="0"/>
        <w:pageBreakBefore/>
      </w:pPr>
      <w:r>
        <w:lastRenderedPageBreak/>
        <w:t>Contact Information</w:t>
      </w:r>
    </w:p>
    <w:sdt>
      <w:sdtPr>
        <w:id w:val="-114059855"/>
        <w:placeholder>
          <w:docPart w:val="64634676EC424191A92FC6D96DE12ABB"/>
        </w:placeholder>
        <w:temporary/>
        <w:showingPlcHdr/>
        <w15:appearance w15:val="hidden"/>
        <w:text/>
      </w:sdtPr>
      <w:sdtEndPr/>
      <w:sdtContent>
        <w:p w14:paraId="34D766C6" w14:textId="77777777" w:rsidR="00916FAC" w:rsidRDefault="004962B4">
          <w:r>
            <w:t>[If you want to add any important info about the contacts that follow, you can do that here. If not, just click this placeholder and press Delete to remove it.]</w:t>
          </w:r>
        </w:p>
      </w:sdtContent>
    </w:sdt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  <w:tblDescription w:val="Contact info table"/>
      </w:tblPr>
      <w:tblGrid>
        <w:gridCol w:w="3694"/>
        <w:gridCol w:w="7106"/>
      </w:tblGrid>
      <w:tr w:rsidR="00916FAC" w14:paraId="5FE9779A" w14:textId="77777777">
        <w:tc>
          <w:tcPr>
            <w:tcW w:w="1710" w:type="pct"/>
          </w:tcPr>
          <w:p w14:paraId="67E7314E" w14:textId="5F84598E" w:rsidR="00916FAC" w:rsidRDefault="007D3A9E">
            <w:pPr>
              <w:pStyle w:val="NoSpacing"/>
            </w:pPr>
            <w:r>
              <w:rPr>
                <w:rStyle w:val="Strong"/>
              </w:rPr>
              <w:t>Your details</w:t>
            </w:r>
          </w:p>
          <w:p w14:paraId="2B5B609E" w14:textId="33D37443" w:rsidR="00916FAC" w:rsidRDefault="004962B4">
            <w:pPr>
              <w:pStyle w:val="NoSpacing"/>
            </w:pPr>
            <w:r>
              <w:t xml:space="preserve">Mobile: </w:t>
            </w:r>
            <w:r w:rsidR="002E40B0">
              <w:t>902-989-6688</w:t>
            </w:r>
          </w:p>
          <w:p w14:paraId="6B965AB9" w14:textId="39D0B39A" w:rsidR="00916FAC" w:rsidRDefault="004962B4">
            <w:pPr>
              <w:pStyle w:val="NoSpacing"/>
            </w:pPr>
            <w:r>
              <w:t xml:space="preserve">Email: </w:t>
            </w:r>
            <w:r w:rsidR="002E40B0">
              <w:t>rajarajan.nagarajan@dal.ca</w:t>
            </w:r>
          </w:p>
        </w:tc>
        <w:tc>
          <w:tcPr>
            <w:tcW w:w="3290" w:type="pct"/>
          </w:tcPr>
          <w:p w14:paraId="0223566F" w14:textId="735FB8E1" w:rsidR="00916FAC" w:rsidRDefault="007D3A9E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Instructor Details</w:t>
            </w:r>
            <w:r w:rsidR="002E40B0">
              <w:rPr>
                <w:rStyle w:val="Strong"/>
              </w:rPr>
              <w:t xml:space="preserve">:  </w:t>
            </w:r>
            <w:r w:rsidR="002E40B0" w:rsidRPr="002E40B0">
              <w:rPr>
                <w:rStyle w:val="Strong"/>
              </w:rPr>
              <w:t>Ying Hu</w:t>
            </w:r>
          </w:p>
          <w:p w14:paraId="3D4675CE" w14:textId="0DE14AFA" w:rsidR="00916FAC" w:rsidRDefault="004962B4">
            <w:pPr>
              <w:pStyle w:val="NoSpacing"/>
            </w:pPr>
            <w:r>
              <w:t xml:space="preserve">Office: </w:t>
            </w:r>
            <w:sdt>
              <w:sdtPr>
                <w:id w:val="574564633"/>
                <w:placeholder>
                  <w:docPart w:val="BE07665BEAA249B9B1E4B2B56C0C35C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[Office Phone]</w:t>
                </w:r>
              </w:sdtContent>
            </w:sdt>
          </w:p>
          <w:p w14:paraId="532224C5" w14:textId="207661F9" w:rsidR="00916FAC" w:rsidRDefault="004962B4">
            <w:pPr>
              <w:pStyle w:val="NoSpacing"/>
            </w:pPr>
            <w:r>
              <w:t xml:space="preserve">Email: </w:t>
            </w:r>
            <w:r w:rsidR="002E40B0" w:rsidRPr="002E40B0">
              <w:t>ying.h@dal.ca</w:t>
            </w:r>
          </w:p>
        </w:tc>
      </w:tr>
    </w:tbl>
    <w:p w14:paraId="1A9E2737" w14:textId="77777777" w:rsidR="00916FAC" w:rsidRDefault="004962B4">
      <w:pPr>
        <w:pStyle w:val="Heading1"/>
      </w:pPr>
      <w:r>
        <w:t>Project Abstract</w:t>
      </w:r>
    </w:p>
    <w:p w14:paraId="545119D6" w14:textId="0A4A6D07" w:rsidR="008A2A53" w:rsidRDefault="008A2A53" w:rsidP="002E40B0">
      <w:pPr>
        <w:rPr>
          <w:rFonts w:eastAsia="Times New Roman"/>
        </w:rPr>
      </w:pPr>
      <w:r w:rsidRPr="008A2A53">
        <w:rPr>
          <w:rFonts w:eastAsia="Times New Roman"/>
        </w:rPr>
        <w:t xml:space="preserve">Problem statement: </w:t>
      </w:r>
      <w:proofErr w:type="spellStart"/>
      <w:r w:rsidRPr="008A2A53">
        <w:rPr>
          <w:rFonts w:eastAsia="Times New Roman"/>
        </w:rPr>
        <w:t>Commvault</w:t>
      </w:r>
      <w:proofErr w:type="spellEnd"/>
      <w:r w:rsidRPr="008A2A53">
        <w:rPr>
          <w:rFonts w:eastAsia="Times New Roman"/>
        </w:rPr>
        <w:t xml:space="preserve"> </w:t>
      </w:r>
      <w:proofErr w:type="spellStart"/>
      <w:r w:rsidRPr="008A2A53">
        <w:rPr>
          <w:rFonts w:eastAsia="Times New Roman"/>
        </w:rPr>
        <w:t>Simpana</w:t>
      </w:r>
      <w:proofErr w:type="spellEnd"/>
      <w:r w:rsidRPr="008A2A53">
        <w:rPr>
          <w:rFonts w:eastAsia="Times New Roman"/>
        </w:rPr>
        <w:t xml:space="preserve"> backup tool which is an Enterprise level backup suite has only GUI based operations since it can be hosted only on a windows server as it is dependent on MSSQL as its back-end database. Because of this constrain we will not be able to perform any remote operations on this backup suite from a non-GUI based OS, mostly Unix servers. Hence this python program would create a python interface which will enable us to perform the operations on this suite.</w:t>
      </w:r>
    </w:p>
    <w:p w14:paraId="003DB538" w14:textId="1D6DE65D" w:rsidR="008A2A53" w:rsidRDefault="008A2A53" w:rsidP="007D3A9E">
      <w:pPr>
        <w:pStyle w:val="Heading1"/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</w:pPr>
      <w:hyperlink r:id="rId10" w:history="1">
        <w:r w:rsidRPr="00C91A3F">
          <w:rPr>
            <w:rStyle w:val="Hyperlink"/>
            <w:rFonts w:asciiTheme="minorHAnsi" w:eastAsiaTheme="minorEastAsia" w:hAnsiTheme="minorHAnsi" w:cstheme="minorBidi"/>
            <w:sz w:val="20"/>
            <w:szCs w:val="20"/>
          </w:rPr>
          <w:t>https://github.com/rajarajann/miniproject_python_cvpyintegration</w:t>
        </w:r>
      </w:hyperlink>
    </w:p>
    <w:p w14:paraId="53981B60" w14:textId="449AC328" w:rsidR="007D3A9E" w:rsidRDefault="007D3A9E" w:rsidP="007D3A9E">
      <w:pPr>
        <w:pStyle w:val="Heading1"/>
      </w:pPr>
      <w:r>
        <w:t>Project Build Instructions</w:t>
      </w:r>
    </w:p>
    <w:p w14:paraId="6B993477" w14:textId="2795D2B5" w:rsidR="008A2A53" w:rsidRDefault="008A2A53" w:rsidP="008A2A53">
      <w:r>
        <w:t xml:space="preserve">Task </w:t>
      </w:r>
      <w:r>
        <w:t>description:</w:t>
      </w:r>
      <w:r>
        <w:t xml:space="preserve"> I have initiated a windows server in Google Cloud platform which is being used as the </w:t>
      </w:r>
      <w:proofErr w:type="spellStart"/>
      <w:r>
        <w:t>Commvault</w:t>
      </w:r>
      <w:proofErr w:type="spellEnd"/>
      <w:r>
        <w:t xml:space="preserve"> backup server. One more GCP VM instance as a client machine that will be </w:t>
      </w:r>
      <w:proofErr w:type="spellStart"/>
      <w:r>
        <w:t>backedup</w:t>
      </w:r>
      <w:proofErr w:type="spellEnd"/>
      <w:r>
        <w:t xml:space="preserve"> by the </w:t>
      </w:r>
      <w:proofErr w:type="spellStart"/>
      <w:r>
        <w:t>Commvault</w:t>
      </w:r>
      <w:proofErr w:type="spellEnd"/>
      <w:r>
        <w:t xml:space="preserve"> </w:t>
      </w:r>
      <w:proofErr w:type="spellStart"/>
      <w:proofErr w:type="gramStart"/>
      <w:r>
        <w:t>server.The</w:t>
      </w:r>
      <w:proofErr w:type="spellEnd"/>
      <w:proofErr w:type="gramEnd"/>
      <w:r>
        <w:t xml:space="preserve"> remote storage for this backup is a nearline storage offered in google cloud platform. My python program will act as a user interface from Unix machine to work with operations like, creating a client, running a backup, restoring the backup, browsing through the backup files </w:t>
      </w:r>
      <w:proofErr w:type="spellStart"/>
      <w:r>
        <w:t>etc</w:t>
      </w:r>
      <w:proofErr w:type="spellEnd"/>
      <w:r>
        <w:t xml:space="preserve"> on the server and alert us if the Google’s cloud storage is reaching the threshold that we set.</w:t>
      </w:r>
    </w:p>
    <w:p w14:paraId="6F7E98B0" w14:textId="77777777" w:rsidR="008A2A53" w:rsidRDefault="008A2A53" w:rsidP="008A2A53">
      <w:r>
        <w:t>Tools planned to use and their reference links:</w:t>
      </w:r>
    </w:p>
    <w:p w14:paraId="32CBB163" w14:textId="07C3E552" w:rsidR="007D3A9E" w:rsidRDefault="008A2A53" w:rsidP="008A2A53">
      <w:r>
        <w:t>Tool:</w:t>
      </w:r>
      <w:r>
        <w:t xml:space="preserve"> </w:t>
      </w:r>
      <w:proofErr w:type="spellStart"/>
      <w:r>
        <w:t>Commvault</w:t>
      </w:r>
      <w:proofErr w:type="spellEnd"/>
      <w:r>
        <w:t xml:space="preserve"> v11 (Evaluation version) API: </w:t>
      </w:r>
      <w:proofErr w:type="spellStart"/>
      <w:r>
        <w:t>Commvault</w:t>
      </w:r>
      <w:proofErr w:type="spellEnd"/>
      <w:r>
        <w:t xml:space="preserve"> REST Data </w:t>
      </w:r>
      <w:r>
        <w:t>formats:</w:t>
      </w:r>
      <w:r>
        <w:t xml:space="preserve"> JSON, XML Work </w:t>
      </w:r>
      <w:r>
        <w:t>environment:</w:t>
      </w:r>
      <w:r>
        <w:t xml:space="preserve"> Google cloud </w:t>
      </w:r>
      <w:proofErr w:type="gramStart"/>
      <w:r>
        <w:t>platform ,</w:t>
      </w:r>
      <w:proofErr w:type="gramEnd"/>
      <w:r>
        <w:t xml:space="preserve"> Windows Server 2012, Windows Server 2008 R2,Pycharm</w:t>
      </w:r>
    </w:p>
    <w:p w14:paraId="6097EC67" w14:textId="77777777" w:rsidR="008A2A53" w:rsidRPr="008A2A53" w:rsidRDefault="008A2A53" w:rsidP="008A2A53">
      <w:pPr>
        <w:rPr>
          <w:lang w:val="en-CA"/>
        </w:rPr>
      </w:pPr>
      <w:r w:rsidRPr="008A2A53">
        <w:rPr>
          <w:lang w:val="en-CA"/>
        </w:rPr>
        <w:t>Future scope:</w:t>
      </w:r>
    </w:p>
    <w:p w14:paraId="3F55094E" w14:textId="77777777" w:rsidR="008A2A53" w:rsidRPr="008A2A53" w:rsidRDefault="008A2A53" w:rsidP="008A2A53">
      <w:pPr>
        <w:rPr>
          <w:lang w:val="en-CA"/>
        </w:rPr>
      </w:pPr>
      <w:r w:rsidRPr="008A2A53">
        <w:rPr>
          <w:lang w:val="en-CA"/>
        </w:rPr>
        <w:t>Improve support for user interactions by installing all the features available in the GUI console</w:t>
      </w:r>
    </w:p>
    <w:p w14:paraId="3C52CB21" w14:textId="77777777" w:rsidR="008A2A53" w:rsidRPr="008A2A53" w:rsidRDefault="008A2A53" w:rsidP="008A2A53">
      <w:pPr>
        <w:rPr>
          <w:lang w:val="en-CA"/>
        </w:rPr>
      </w:pPr>
      <w:r w:rsidRPr="008A2A53">
        <w:rPr>
          <w:lang w:val="en-CA"/>
        </w:rPr>
        <w:t>References made till now:</w:t>
      </w:r>
    </w:p>
    <w:p w14:paraId="5F1EA1D5" w14:textId="0C33ED20" w:rsidR="008A2A53" w:rsidRDefault="008A2A53" w:rsidP="008A2A53">
      <w:hyperlink r:id="rId11" w:history="1">
        <w:r w:rsidRPr="008A2A53">
          <w:rPr>
            <w:rStyle w:val="Hyperlink"/>
            <w:lang w:val="en-CA"/>
          </w:rPr>
          <w:t>http://documentation.commvault.com/commvault/v10/article?p=features/rest_api/rest_api_getting_started_python.htm</w:t>
        </w:r>
      </w:hyperlink>
    </w:p>
    <w:p w14:paraId="4B6103EC" w14:textId="6F4E851F" w:rsidR="007D3A9E" w:rsidRDefault="007D3A9E" w:rsidP="007D3A9E">
      <w:r>
        <w:t>[Include additional documents here]</w:t>
      </w:r>
    </w:p>
    <w:p w14:paraId="5A0B35B0" w14:textId="77777777" w:rsidR="007D3A9E" w:rsidRDefault="007D3A9E"/>
    <w:sectPr w:rsidR="007D3A9E">
      <w:headerReference w:type="default" r:id="rId12"/>
      <w:footerReference w:type="default" r:id="rId13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B4CDD" w14:textId="77777777" w:rsidR="007556FF" w:rsidRDefault="007556FF">
      <w:pPr>
        <w:spacing w:after="0" w:line="240" w:lineRule="auto"/>
      </w:pPr>
      <w:r>
        <w:separator/>
      </w:r>
    </w:p>
  </w:endnote>
  <w:endnote w:type="continuationSeparator" w:id="0">
    <w:p w14:paraId="1C8950B0" w14:textId="77777777" w:rsidR="007556FF" w:rsidRDefault="00755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627BE" w14:textId="2B21B5B0" w:rsidR="00916FAC" w:rsidRDefault="007D3A9E">
    <w:pPr>
      <w:pStyle w:val="Footer"/>
    </w:pPr>
    <w:r>
      <w:t>Inwk 6312 – Mini-Project – Winter 2018</w:t>
    </w:r>
    <w:r w:rsidR="004962B4">
      <w:ptab w:relativeTo="margin" w:alignment="right" w:leader="none"/>
    </w:r>
    <w:r w:rsidR="004962B4">
      <w:fldChar w:fldCharType="begin"/>
    </w:r>
    <w:r w:rsidR="004962B4">
      <w:instrText xml:space="preserve"> PAGE   \* MERGEFORMAT </w:instrText>
    </w:r>
    <w:r w:rsidR="004962B4">
      <w:fldChar w:fldCharType="separate"/>
    </w:r>
    <w:r w:rsidR="006160E6">
      <w:rPr>
        <w:noProof/>
      </w:rPr>
      <w:t>1</w:t>
    </w:r>
    <w:r w:rsidR="004962B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15D81" w14:textId="77777777" w:rsidR="007556FF" w:rsidRDefault="007556FF">
      <w:pPr>
        <w:spacing w:after="0" w:line="240" w:lineRule="auto"/>
      </w:pPr>
      <w:r>
        <w:separator/>
      </w:r>
    </w:p>
  </w:footnote>
  <w:footnote w:type="continuationSeparator" w:id="0">
    <w:p w14:paraId="60DFDF35" w14:textId="77777777" w:rsidR="007556FF" w:rsidRDefault="00755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BB373" w14:textId="111D6992" w:rsidR="007D3A9E" w:rsidRDefault="007D3A9E">
    <w:pPr>
      <w:pStyle w:val="Header"/>
    </w:pPr>
    <w:r>
      <w:rPr>
        <w:noProof/>
      </w:rPr>
      <w:drawing>
        <wp:inline distT="0" distB="0" distL="0" distR="0" wp14:anchorId="6250C7CF" wp14:editId="500E3AC0">
          <wp:extent cx="1490345" cy="363855"/>
          <wp:effectExtent l="0" t="0" r="0" b="0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0345" cy="363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067ADAD" w14:textId="77777777" w:rsidR="007D3A9E" w:rsidRDefault="007D3A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25B1E"/>
    <w:multiLevelType w:val="hybridMultilevel"/>
    <w:tmpl w:val="8D405E96"/>
    <w:lvl w:ilvl="0" w:tplc="162622AA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9E"/>
    <w:rsid w:val="0022756C"/>
    <w:rsid w:val="002E40B0"/>
    <w:rsid w:val="004962B4"/>
    <w:rsid w:val="006160E6"/>
    <w:rsid w:val="00630052"/>
    <w:rsid w:val="00712901"/>
    <w:rsid w:val="007556FF"/>
    <w:rsid w:val="007D3A9E"/>
    <w:rsid w:val="008A2A53"/>
    <w:rsid w:val="00916FAC"/>
    <w:rsid w:val="009A0026"/>
    <w:rsid w:val="00AD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02F7F"/>
  <w15:chartTrackingRefBased/>
  <w15:docId w15:val="{47551541-ADF7-4D39-8221-44E3CB39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2A53"/>
    <w:rPr>
      <w:color w:val="4C483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A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umentation.commvault.com/commvault/v10/article?p=features/rest_api/rest_api_getting_started_python.ht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rajarajann/miniproject_python_cvpyintegration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rajarajann/miniproject_python_cvpyintegration.gi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aji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372DECD92E4885BA89F7F73ACA3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B49E1-9BF3-450D-874C-E64927276E1A}"/>
      </w:docPartPr>
      <w:docPartBody>
        <w:p w:rsidR="00B200B7" w:rsidRDefault="00231352">
          <w:pPr>
            <w:pStyle w:val="38372DECD92E4885BA89F7F73ACA3733"/>
          </w:pPr>
          <w:r>
            <w:t>[Select]</w:t>
          </w:r>
        </w:p>
      </w:docPartBody>
    </w:docPart>
    <w:docPart>
      <w:docPartPr>
        <w:name w:val="6831C4D668A04F48A16163E661031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7FF20-A1F3-4304-B851-DC592EB26148}"/>
      </w:docPartPr>
      <w:docPartBody>
        <w:p w:rsidR="00B200B7" w:rsidRDefault="00231352">
          <w:pPr>
            <w:pStyle w:val="6831C4D668A04F48A16163E661031102"/>
          </w:pPr>
          <w:r>
            <w:t>[Select Date]</w:t>
          </w:r>
        </w:p>
      </w:docPartBody>
    </w:docPart>
    <w:docPart>
      <w:docPartPr>
        <w:name w:val="21037648C28E4E748A1CC50DE71F0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1DB7D-1CC3-48CB-B2FE-8BAD620A6350}"/>
      </w:docPartPr>
      <w:docPartBody>
        <w:p w:rsidR="00B200B7" w:rsidRDefault="00231352">
          <w:pPr>
            <w:pStyle w:val="21037648C28E4E748A1CC50DE71F0690"/>
          </w:pPr>
          <w:r>
            <w:rPr>
              <w:rStyle w:val="Emphasis"/>
            </w:rPr>
            <w:t>[Select]</w:t>
          </w:r>
        </w:p>
      </w:docPartBody>
    </w:docPart>
    <w:docPart>
      <w:docPartPr>
        <w:name w:val="794B32C460EF4BDA89077A2B31A13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BC077-8839-49BB-98B2-F1D24925DD31}"/>
      </w:docPartPr>
      <w:docPartBody>
        <w:p w:rsidR="00B200B7" w:rsidRDefault="00231352">
          <w:pPr>
            <w:pStyle w:val="794B32C460EF4BDA89077A2B31A13693"/>
          </w:pPr>
          <w:r>
            <w:t>[Select Start Date]</w:t>
          </w:r>
        </w:p>
      </w:docPartBody>
    </w:docPart>
    <w:docPart>
      <w:docPartPr>
        <w:name w:val="1FA7C284D9884B76A41871AE20D9D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A36DD-4725-4157-85B0-5F733886ED68}"/>
      </w:docPartPr>
      <w:docPartBody>
        <w:p w:rsidR="00B200B7" w:rsidRDefault="00231352">
          <w:pPr>
            <w:pStyle w:val="1FA7C284D9884B76A41871AE20D9D8AF"/>
          </w:pPr>
          <w:r>
            <w:t>[Select End Date]</w:t>
          </w:r>
        </w:p>
      </w:docPartBody>
    </w:docPart>
    <w:docPart>
      <w:docPartPr>
        <w:name w:val="B975657D8EA04D5386B00EE31AC38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5E16F-E6EF-4F0D-9C61-0DB7BBEF4B67}"/>
      </w:docPartPr>
      <w:docPartBody>
        <w:p w:rsidR="00B200B7" w:rsidRDefault="00231352">
          <w:pPr>
            <w:pStyle w:val="B975657D8EA04D5386B00EE31AC38927"/>
          </w:pPr>
          <w:r>
            <w:t>[To add a bullet for any status, on the Home tab, in the Styles gallery, click the name of the status of you need.]</w:t>
          </w:r>
        </w:p>
      </w:docPartBody>
    </w:docPart>
    <w:docPart>
      <w:docPartPr>
        <w:name w:val="5AA7BFE8D3FC467486E2D59E5FA46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0CA36-CCB2-465E-8FBF-6D5F4FCAB49E}"/>
      </w:docPartPr>
      <w:docPartBody>
        <w:p w:rsidR="00B200B7" w:rsidRDefault="00231352">
          <w:pPr>
            <w:pStyle w:val="5AA7BFE8D3FC467486E2D59E5FA46551"/>
          </w:pPr>
          <w:r>
            <w:t>[To replace any placeholder text (such as this) just click it and start typing.]</w:t>
          </w:r>
        </w:p>
      </w:docPartBody>
    </w:docPart>
    <w:docPart>
      <w:docPartPr>
        <w:name w:val="0FC051B96AB84FA9B53AA88F37559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878D4-BC8C-430D-A49B-F1CCA7A2BE25}"/>
      </w:docPartPr>
      <w:docPartBody>
        <w:p w:rsidR="00B200B7" w:rsidRDefault="00231352">
          <w:pPr>
            <w:pStyle w:val="0FC051B96AB84FA9B53AA88F375598DD"/>
          </w:pPr>
          <w:r>
            <w:t>[Additional status item.]</w:t>
          </w:r>
        </w:p>
      </w:docPartBody>
    </w:docPart>
    <w:docPart>
      <w:docPartPr>
        <w:name w:val="F9028D7042BF4257A5AF869B64C42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1D05F-948F-4DBB-A284-2BD70AFD6129}"/>
      </w:docPartPr>
      <w:docPartBody>
        <w:p w:rsidR="00B200B7" w:rsidRDefault="00231352">
          <w:pPr>
            <w:pStyle w:val="F9028D7042BF4257A5AF869B64C42477"/>
          </w:pPr>
          <w:r>
            <w:t>[Issue No. 1]</w:t>
          </w:r>
        </w:p>
      </w:docPartBody>
    </w:docPart>
    <w:docPart>
      <w:docPartPr>
        <w:name w:val="F8D4ADF170BD470EA9B255E275DBA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B0ED5-DB95-42FE-9511-C03295087A94}"/>
      </w:docPartPr>
      <w:docPartBody>
        <w:p w:rsidR="00B200B7" w:rsidRDefault="00231352">
          <w:pPr>
            <w:pStyle w:val="F8D4ADF170BD470EA9B255E275DBA2C8"/>
          </w:pPr>
          <w:r>
            <w:t>[Issue No. 2]</w:t>
          </w:r>
        </w:p>
      </w:docPartBody>
    </w:docPart>
    <w:docPart>
      <w:docPartPr>
        <w:name w:val="E16AA2C5436B49EEBC8E3E9AAF759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752D5-6F69-4269-ABB4-7DC657DA5DBC}"/>
      </w:docPartPr>
      <w:docPartBody>
        <w:p w:rsidR="00B200B7" w:rsidRDefault="00231352">
          <w:pPr>
            <w:pStyle w:val="E16AA2C5436B49EEBC8E3E9AAF7590C0"/>
          </w:pPr>
          <w:r>
            <w:t>[Issue No. 3]</w:t>
          </w:r>
        </w:p>
      </w:docPartBody>
    </w:docPart>
    <w:docPart>
      <w:docPartPr>
        <w:name w:val="B951E4A82B224D77B72E731AB35E4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AA7BD-E86D-484A-9AD9-30F8976CE6ED}"/>
      </w:docPartPr>
      <w:docPartBody>
        <w:p w:rsidR="00B200B7" w:rsidRDefault="00231352">
          <w:pPr>
            <w:pStyle w:val="B951E4A82B224D77B72E731AB35E440E"/>
          </w:pPr>
          <w:r>
            <w:t>[Milestone No. 2]</w:t>
          </w:r>
        </w:p>
      </w:docPartBody>
    </w:docPart>
    <w:docPart>
      <w:docPartPr>
        <w:name w:val="3F578ED79BE34E2D8FEB3A44E0847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2206C-F00D-49B8-90FA-27563218FE6C}"/>
      </w:docPartPr>
      <w:docPartBody>
        <w:p w:rsidR="00B200B7" w:rsidRDefault="00231352">
          <w:pPr>
            <w:pStyle w:val="3F578ED79BE34E2D8FEB3A44E0847F12"/>
          </w:pPr>
          <w:r>
            <w:t>[Milestone No. 3]</w:t>
          </w:r>
        </w:p>
      </w:docPartBody>
    </w:docPart>
    <w:docPart>
      <w:docPartPr>
        <w:name w:val="64634676EC424191A92FC6D96DE12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FF1EA-0292-4A6D-B422-34974B686636}"/>
      </w:docPartPr>
      <w:docPartBody>
        <w:p w:rsidR="00B200B7" w:rsidRDefault="00231352">
          <w:pPr>
            <w:pStyle w:val="64634676EC424191A92FC6D96DE12ABB"/>
          </w:pPr>
          <w:r>
            <w:t>[If you want to add any important info about the contacts that follow, you can do that here. If not, just click this placeholder and press Delete to remove it.]</w:t>
          </w:r>
        </w:p>
      </w:docPartBody>
    </w:docPart>
    <w:docPart>
      <w:docPartPr>
        <w:name w:val="BE07665BEAA249B9B1E4B2B56C0C3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27C06-8F89-493D-AE5B-FA5090BB7805}"/>
      </w:docPartPr>
      <w:docPartBody>
        <w:p w:rsidR="00B200B7" w:rsidRDefault="00231352">
          <w:pPr>
            <w:pStyle w:val="BE07665BEAA249B9B1E4B2B56C0C35C2"/>
          </w:pPr>
          <w:r>
            <w:t>[Office Phone]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16"/>
    <w:rsid w:val="00231352"/>
    <w:rsid w:val="002A73BF"/>
    <w:rsid w:val="00B200B7"/>
    <w:rsid w:val="00BC5816"/>
    <w:rsid w:val="00E8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372DECD92E4885BA89F7F73ACA3733">
    <w:name w:val="38372DECD92E4885BA89F7F73ACA3733"/>
  </w:style>
  <w:style w:type="paragraph" w:customStyle="1" w:styleId="42998CAE8A2B45A4B06DEAFE3B8AA022">
    <w:name w:val="42998CAE8A2B45A4B06DEAFE3B8AA022"/>
  </w:style>
  <w:style w:type="paragraph" w:customStyle="1" w:styleId="6831C4D668A04F48A16163E661031102">
    <w:name w:val="6831C4D668A04F48A16163E661031102"/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paragraph" w:customStyle="1" w:styleId="21037648C28E4E748A1CC50DE71F0690">
    <w:name w:val="21037648C28E4E748A1CC50DE71F0690"/>
  </w:style>
  <w:style w:type="paragraph" w:customStyle="1" w:styleId="794B32C460EF4BDA89077A2B31A13693">
    <w:name w:val="794B32C460EF4BDA89077A2B31A13693"/>
  </w:style>
  <w:style w:type="paragraph" w:customStyle="1" w:styleId="1FA7C284D9884B76A41871AE20D9D8AF">
    <w:name w:val="1FA7C284D9884B76A41871AE20D9D8AF"/>
  </w:style>
  <w:style w:type="paragraph" w:customStyle="1" w:styleId="B975657D8EA04D5386B00EE31AC38927">
    <w:name w:val="B975657D8EA04D5386B00EE31AC38927"/>
  </w:style>
  <w:style w:type="paragraph" w:customStyle="1" w:styleId="5AA7BFE8D3FC467486E2D59E5FA46551">
    <w:name w:val="5AA7BFE8D3FC467486E2D59E5FA46551"/>
  </w:style>
  <w:style w:type="paragraph" w:customStyle="1" w:styleId="0FC051B96AB84FA9B53AA88F375598DD">
    <w:name w:val="0FC051B96AB84FA9B53AA88F375598DD"/>
  </w:style>
  <w:style w:type="paragraph" w:customStyle="1" w:styleId="F9028D7042BF4257A5AF869B64C42477">
    <w:name w:val="F9028D7042BF4257A5AF869B64C42477"/>
  </w:style>
  <w:style w:type="paragraph" w:customStyle="1" w:styleId="F8D4ADF170BD470EA9B255E275DBA2C8">
    <w:name w:val="F8D4ADF170BD470EA9B255E275DBA2C8"/>
  </w:style>
  <w:style w:type="paragraph" w:customStyle="1" w:styleId="E16AA2C5436B49EEBC8E3E9AAF7590C0">
    <w:name w:val="E16AA2C5436B49EEBC8E3E9AAF7590C0"/>
  </w:style>
  <w:style w:type="paragraph" w:customStyle="1" w:styleId="B534A519F2F7421780DCA4306D8901C7">
    <w:name w:val="B534A519F2F7421780DCA4306D8901C7"/>
  </w:style>
  <w:style w:type="paragraph" w:customStyle="1" w:styleId="B951E4A82B224D77B72E731AB35E440E">
    <w:name w:val="B951E4A82B224D77B72E731AB35E440E"/>
  </w:style>
  <w:style w:type="paragraph" w:customStyle="1" w:styleId="3F578ED79BE34E2D8FEB3A44E0847F12">
    <w:name w:val="3F578ED79BE34E2D8FEB3A44E0847F12"/>
  </w:style>
  <w:style w:type="paragraph" w:customStyle="1" w:styleId="5C0B8D1453614C178001CAE35DD18EAF">
    <w:name w:val="5C0B8D1453614C178001CAE35DD18EAF"/>
  </w:style>
  <w:style w:type="paragraph" w:customStyle="1" w:styleId="3C876B8F375B4EF1850FBCB170E381C6">
    <w:name w:val="3C876B8F375B4EF1850FBCB170E381C6"/>
  </w:style>
  <w:style w:type="paragraph" w:customStyle="1" w:styleId="64634676EC424191A92FC6D96DE12ABB">
    <w:name w:val="64634676EC424191A92FC6D96DE12ABB"/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customStyle="1" w:styleId="C9C45D2B731F47EC9B9CCC3E01DFC498">
    <w:name w:val="C9C45D2B731F47EC9B9CCC3E01DFC498"/>
  </w:style>
  <w:style w:type="paragraph" w:customStyle="1" w:styleId="BE07665BEAA249B9B1E4B2B56C0C35C2">
    <w:name w:val="BE07665BEAA249B9B1E4B2B56C0C35C2"/>
  </w:style>
  <w:style w:type="paragraph" w:customStyle="1" w:styleId="1F3A65E45F3948BCB6D6E753E91F07C7">
    <w:name w:val="1F3A65E45F3948BCB6D6E753E91F07C7"/>
  </w:style>
  <w:style w:type="paragraph" w:customStyle="1" w:styleId="2A562729EC1C4746BB64491E2434CE64">
    <w:name w:val="2A562729EC1C4746BB64491E2434CE64"/>
  </w:style>
  <w:style w:type="paragraph" w:customStyle="1" w:styleId="A7FA1EEF7077461B88BE25595F836C47">
    <w:name w:val="A7FA1EEF7077461B88BE25595F836C47"/>
  </w:style>
  <w:style w:type="paragraph" w:customStyle="1" w:styleId="B8D1B926F6664C118D392D01EB1BC8D7">
    <w:name w:val="B8D1B926F6664C118D392D01EB1BC8D7"/>
  </w:style>
  <w:style w:type="paragraph" w:customStyle="1" w:styleId="EAAC9C25BE4E4FC9A560342A3308B532">
    <w:name w:val="EAAC9C25BE4E4FC9A560342A3308B532"/>
    <w:rsid w:val="00BC58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2018-02-12T00:00:00</PublishDate>
  <Abstract>2018-02-24T00:00:00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32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Mohammed Abdul</dc:creator>
  <cp:keywords/>
  <dc:description/>
  <cp:lastModifiedBy>AADHITH RAJ</cp:lastModifiedBy>
  <cp:revision>6</cp:revision>
  <cp:lastPrinted>2012-12-03T18:15:00Z</cp:lastPrinted>
  <dcterms:created xsi:type="dcterms:W3CDTF">2018-02-13T19:30:00Z</dcterms:created>
  <dcterms:modified xsi:type="dcterms:W3CDTF">2018-02-20T02:32:00Z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